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D6" w:rsidRPr="00474C41" w:rsidRDefault="00BC48D6" w:rsidP="007073AE">
      <w:r>
        <w:t>Лицензионное соглашение к программе</w:t>
      </w:r>
    </w:p>
    <w:p w:rsidR="00BC48D6" w:rsidRDefault="00BC48D6" w:rsidP="007073AE"/>
    <w:p w:rsidR="00BC48D6" w:rsidRDefault="00BC48D6" w:rsidP="007073AE">
      <w:r>
        <w:t>1. Получение лицензии.</w:t>
      </w:r>
    </w:p>
    <w:p w:rsidR="00BC48D6" w:rsidRDefault="00BC48D6" w:rsidP="007073AE">
      <w:r>
        <w:t>Разработчик предоставляет вам неисключительную лицензию на использование Продукта в следующем виде:</w:t>
      </w:r>
    </w:p>
    <w:p w:rsidR="00BC48D6" w:rsidRDefault="00BC48D6" w:rsidP="007073AE">
      <w:r>
        <w:t xml:space="preserve">Вы можете устанавливать и использовать одну копию Продукта, на одном ПК. </w:t>
      </w:r>
    </w:p>
    <w:p w:rsidR="00BC48D6" w:rsidRDefault="00BC48D6" w:rsidP="007073AE"/>
    <w:p w:rsidR="00BC48D6" w:rsidRDefault="00BC48D6" w:rsidP="007073AE">
      <w:r>
        <w:t>2. Другие права и ограничения.</w:t>
      </w:r>
    </w:p>
    <w:p w:rsidR="00BC48D6" w:rsidRDefault="00BC48D6" w:rsidP="007073AE">
      <w:r>
        <w:t>Вы не можете копировать и свободно распространять Продукт.</w:t>
      </w:r>
    </w:p>
    <w:p w:rsidR="00BC48D6" w:rsidRDefault="00BC48D6" w:rsidP="007073AE">
      <w:r>
        <w:t>Ограничения на изменение, обратный инжиниринг, декомпиляцию и дизассемблирование.</w:t>
      </w:r>
    </w:p>
    <w:p w:rsidR="00BC48D6" w:rsidRDefault="00BC48D6" w:rsidP="007073AE">
      <w:r>
        <w:t>Вы не можете изменять Продукт или применять к Продукту обратный инжиниринг, декомпиляцию, дизассемблирование или создавать производные продукты, основывающиеся на Продукте, исключая случаи, когда такая деятельность прямо разрешена соответствующими законами.</w:t>
      </w:r>
    </w:p>
    <w:p w:rsidR="00BC48D6" w:rsidRDefault="00BC48D6" w:rsidP="007073AE">
      <w:r>
        <w:t>Разделение компонентов.</w:t>
      </w:r>
    </w:p>
    <w:p w:rsidR="00BC48D6" w:rsidRDefault="00BC48D6" w:rsidP="007073AE">
      <w:r>
        <w:t>Продукт лицензируется как единое целое. Его составляющие части не могут быть отделены для использования на более чем одном компьютере. Вы не можете удалять любую информацию/отметки о Разработчике на Продукте или внутри Продукта.</w:t>
      </w:r>
    </w:p>
    <w:p w:rsidR="00BC48D6" w:rsidRDefault="00BC48D6" w:rsidP="007073AE"/>
    <w:p w:rsidR="00BC48D6" w:rsidRDefault="00BC48D6" w:rsidP="007073AE">
      <w:r>
        <w:t>3. Разработчик не несёт  ответственность за какие-либо убытки и/или ущерб (в том числе, убытки в связи с недополученной коммерческой прибылью, прерыванием коммерческой или производственной деятельности, утратой деловой информации и иной имущественный ущерб), возникающие в связи с использованием или невозможностью использования Программного Обеспечения.</w:t>
      </w:r>
    </w:p>
    <w:p w:rsidR="00BC48D6" w:rsidRDefault="00BC48D6" w:rsidP="00F60984">
      <w:r>
        <w:t xml:space="preserve">  4. Ваши права, предоставляемые Вам в соответствии с настоящее Лицензией, автоматически прекращаются, если вы нарушите настоящую Лицензию каким-либо образом.</w:t>
      </w:r>
    </w:p>
    <w:p w:rsidR="00BC48D6" w:rsidRDefault="00BC48D6" w:rsidP="00F60984">
      <w:r>
        <w:t xml:space="preserve">  5. Все права, явно не предоставленные Вам настоящей Лицензии -  Защищены. </w:t>
      </w:r>
    </w:p>
    <w:p w:rsidR="00BC48D6" w:rsidRDefault="00BC48D6" w:rsidP="007073AE"/>
    <w:p w:rsidR="00BC48D6" w:rsidRDefault="00BC48D6" w:rsidP="007073AE">
      <w:r>
        <w:t>---</w:t>
      </w:r>
    </w:p>
    <w:p w:rsidR="00BC48D6" w:rsidRDefault="00BC48D6" w:rsidP="007073AE">
      <w:r>
        <w:rPr>
          <w:lang w:val="en-US"/>
        </w:rPr>
        <w:t>Copyright</w:t>
      </w:r>
      <w:r>
        <w:t xml:space="preserve"> (</w:t>
      </w:r>
      <w:r>
        <w:rPr>
          <w:lang w:val="en-US"/>
        </w:rPr>
        <w:t>c</w:t>
      </w:r>
      <w:r>
        <w:t>) 201</w:t>
      </w:r>
      <w:r>
        <w:rPr>
          <w:lang w:val="en-US"/>
        </w:rPr>
        <w:t>6</w:t>
      </w:r>
      <w:r>
        <w:t xml:space="preserve">. </w:t>
      </w:r>
      <w:r>
        <w:rPr>
          <w:lang w:val="en-US"/>
        </w:rPr>
        <w:t>Радченко Сергей</w:t>
      </w:r>
      <w:r>
        <w:t>. Все права защищены.</w:t>
      </w:r>
    </w:p>
    <w:sectPr w:rsidR="00BC48D6" w:rsidSect="0001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3AE"/>
    <w:rsid w:val="00012EED"/>
    <w:rsid w:val="002F4A59"/>
    <w:rsid w:val="00324155"/>
    <w:rsid w:val="00474C41"/>
    <w:rsid w:val="0049211C"/>
    <w:rsid w:val="005945DD"/>
    <w:rsid w:val="006E2F23"/>
    <w:rsid w:val="007073AE"/>
    <w:rsid w:val="007E367D"/>
    <w:rsid w:val="0085319C"/>
    <w:rsid w:val="0098501D"/>
    <w:rsid w:val="00BC48D6"/>
    <w:rsid w:val="00BD40B1"/>
    <w:rsid w:val="00F60984"/>
    <w:rsid w:val="00F9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EE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234</Words>
  <Characters>1338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Лицензионное соглашение к программе</dc:title>
  <dc:subject/>
  <dc:creator>Tyam</dc:creator>
  <cp:keywords/>
  <dc:description/>
  <cp:lastModifiedBy>Sergey</cp:lastModifiedBy>
  <cp:revision>3</cp:revision>
  <dcterms:created xsi:type="dcterms:W3CDTF">2016-05-16T16:50:00Z</dcterms:created>
  <dcterms:modified xsi:type="dcterms:W3CDTF">2016-05-16T16:51:00Z</dcterms:modified>
</cp:coreProperties>
</file>